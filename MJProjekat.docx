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761F8" w14:textId="373A7774" w:rsidR="00E81978" w:rsidRPr="00C15EDE" w:rsidRDefault="00356712">
      <w:pPr>
        <w:pStyle w:val="Title"/>
        <w:rPr>
          <w:sz w:val="48"/>
          <w:szCs w:val="48"/>
        </w:rPr>
      </w:pPr>
      <w:sdt>
        <w:sdtPr>
          <w:rPr>
            <w:sz w:val="48"/>
            <w:szCs w:val="48"/>
          </w:rPr>
          <w:alias w:val="Title:"/>
          <w:tag w:val="Title:"/>
          <w:id w:val="726351117"/>
          <w:placeholder>
            <w:docPart w:val="ABABA6FF136A47EBB780ACD4B10F3A9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proofErr w:type="spellStart"/>
          <w:r w:rsidR="00C15EDE">
            <w:rPr>
              <w:sz w:val="48"/>
              <w:szCs w:val="48"/>
            </w:rPr>
            <w:t>Doma</w:t>
          </w:r>
          <w:proofErr w:type="spellEnd"/>
          <w:r w:rsidR="00C15EDE">
            <w:rPr>
              <w:sz w:val="48"/>
              <w:szCs w:val="48"/>
              <w:lang w:val="sr-Latn-RS"/>
            </w:rPr>
            <w:t>ći zadatak</w:t>
          </w:r>
          <w:r w:rsidR="00C15EDE" w:rsidRPr="00C15EDE">
            <w:rPr>
              <w:sz w:val="48"/>
              <w:szCs w:val="48"/>
            </w:rPr>
            <w:t xml:space="preserve"> </w:t>
          </w:r>
          <w:proofErr w:type="spellStart"/>
          <w:r w:rsidR="00C15EDE" w:rsidRPr="00C15EDE">
            <w:rPr>
              <w:sz w:val="48"/>
              <w:szCs w:val="48"/>
            </w:rPr>
            <w:t>iz</w:t>
          </w:r>
          <w:proofErr w:type="spellEnd"/>
          <w:r w:rsidR="00C15EDE" w:rsidRPr="00C15EDE">
            <w:rPr>
              <w:sz w:val="48"/>
              <w:szCs w:val="48"/>
            </w:rPr>
            <w:t xml:space="preserve"> </w:t>
          </w:r>
          <w:proofErr w:type="spellStart"/>
          <w:r w:rsidR="00C15EDE" w:rsidRPr="00C15EDE">
            <w:rPr>
              <w:sz w:val="48"/>
              <w:szCs w:val="48"/>
            </w:rPr>
            <w:t>Programskih</w:t>
          </w:r>
          <w:proofErr w:type="spellEnd"/>
          <w:r w:rsidR="00C15EDE" w:rsidRPr="00C15EDE">
            <w:rPr>
              <w:sz w:val="48"/>
              <w:szCs w:val="48"/>
            </w:rPr>
            <w:t xml:space="preserve"> </w:t>
          </w:r>
          <w:proofErr w:type="spellStart"/>
          <w:r w:rsidR="00C15EDE" w:rsidRPr="00C15EDE">
            <w:rPr>
              <w:sz w:val="48"/>
              <w:szCs w:val="48"/>
            </w:rPr>
            <w:t>Prevodioca</w:t>
          </w:r>
          <w:proofErr w:type="spellEnd"/>
          <w:r w:rsidR="00C15EDE">
            <w:rPr>
              <w:sz w:val="48"/>
              <w:szCs w:val="48"/>
            </w:rPr>
            <w:t xml:space="preserve"> 1</w:t>
          </w:r>
        </w:sdtContent>
      </w:sdt>
    </w:p>
    <w:p w14:paraId="3B261759" w14:textId="5F5033DC" w:rsidR="00B823AA" w:rsidRPr="00C15EDE" w:rsidRDefault="00C15EDE" w:rsidP="00B823AA">
      <w:pPr>
        <w:pStyle w:val="Title2"/>
        <w:rPr>
          <w:sz w:val="36"/>
          <w:szCs w:val="36"/>
        </w:rPr>
      </w:pPr>
      <w:r w:rsidRPr="00C15EDE">
        <w:rPr>
          <w:sz w:val="36"/>
          <w:szCs w:val="36"/>
        </w:rPr>
        <w:t xml:space="preserve">Veljko </w:t>
      </w:r>
      <w:proofErr w:type="spellStart"/>
      <w:r w:rsidRPr="00C15EDE">
        <w:rPr>
          <w:sz w:val="36"/>
          <w:szCs w:val="36"/>
        </w:rPr>
        <w:t>Rvovi</w:t>
      </w:r>
      <w:proofErr w:type="spellEnd"/>
      <w:r w:rsidRPr="00C15EDE">
        <w:rPr>
          <w:sz w:val="36"/>
          <w:szCs w:val="36"/>
          <w:lang w:val="sr-Latn-RS"/>
        </w:rPr>
        <w:t>ć</w:t>
      </w:r>
      <w:r>
        <w:rPr>
          <w:sz w:val="36"/>
          <w:szCs w:val="36"/>
          <w:lang w:val="sr-Latn-RS"/>
        </w:rPr>
        <w:t xml:space="preserve"> 2018</w:t>
      </w:r>
      <w:r>
        <w:rPr>
          <w:sz w:val="36"/>
          <w:szCs w:val="36"/>
        </w:rPr>
        <w:t>/0132</w:t>
      </w:r>
    </w:p>
    <w:p w14:paraId="3F5A8A46" w14:textId="15DCF848" w:rsidR="00E81978" w:rsidRDefault="00E81978" w:rsidP="00B823AA">
      <w:pPr>
        <w:pStyle w:val="Title2"/>
      </w:pPr>
    </w:p>
    <w:p w14:paraId="0F776A36" w14:textId="3B5376B9" w:rsidR="00E81978" w:rsidRDefault="00E81978">
      <w:pPr>
        <w:pStyle w:val="Title"/>
      </w:pPr>
    </w:p>
    <w:p w14:paraId="733257BB" w14:textId="46EC1504" w:rsidR="00E81978" w:rsidRDefault="00E81978" w:rsidP="00B823AA">
      <w:pPr>
        <w:pStyle w:val="Title2"/>
      </w:pPr>
    </w:p>
    <w:p w14:paraId="6D5C9106" w14:textId="0C21B4CA" w:rsidR="00E81978" w:rsidRDefault="00C15EDE">
      <w:pPr>
        <w:pStyle w:val="SectionTitle"/>
      </w:pPr>
      <w:proofErr w:type="spellStart"/>
      <w:r>
        <w:lastRenderedPageBreak/>
        <w:t>Opis</w:t>
      </w:r>
      <w:proofErr w:type="spellEnd"/>
      <w:r>
        <w:t xml:space="preserve"> </w:t>
      </w:r>
      <w:proofErr w:type="spellStart"/>
      <w:r>
        <w:t>zadatka</w:t>
      </w:r>
      <w:proofErr w:type="spellEnd"/>
    </w:p>
    <w:p w14:paraId="15F7B120" w14:textId="01314717" w:rsidR="00210658" w:rsidRDefault="00210658" w:rsidP="00C15EDE">
      <w:pPr>
        <w:pStyle w:val="NoSpacing"/>
      </w:pPr>
      <w:proofErr w:type="spellStart"/>
      <w:r w:rsidRPr="00210658">
        <w:t>Cilj</w:t>
      </w:r>
      <w:proofErr w:type="spellEnd"/>
      <w:r w:rsidRPr="00210658">
        <w:t xml:space="preserve"> </w:t>
      </w:r>
      <w:proofErr w:type="spellStart"/>
      <w:r w:rsidRPr="00210658">
        <w:t>projektnog</w:t>
      </w:r>
      <w:proofErr w:type="spellEnd"/>
      <w:r w:rsidRPr="00210658">
        <w:t xml:space="preserve"> </w:t>
      </w:r>
      <w:proofErr w:type="spellStart"/>
      <w:r w:rsidRPr="00210658">
        <w:t>zadatka</w:t>
      </w:r>
      <w:proofErr w:type="spellEnd"/>
      <w:r w:rsidRPr="00210658">
        <w:t xml:space="preserve"> je </w:t>
      </w:r>
      <w:proofErr w:type="spellStart"/>
      <w:r w:rsidRPr="00210658">
        <w:t>realizacija</w:t>
      </w:r>
      <w:proofErr w:type="spellEnd"/>
      <w:r w:rsidRPr="00210658">
        <w:t xml:space="preserve"> </w:t>
      </w:r>
      <w:proofErr w:type="spellStart"/>
      <w:r w:rsidRPr="00210658">
        <w:t>kompajlera</w:t>
      </w:r>
      <w:proofErr w:type="spellEnd"/>
      <w:r w:rsidRPr="00210658">
        <w:t xml:space="preserve"> za </w:t>
      </w:r>
      <w:proofErr w:type="spellStart"/>
      <w:r w:rsidRPr="00210658">
        <w:t>programski</w:t>
      </w:r>
      <w:proofErr w:type="spellEnd"/>
      <w:r w:rsidRPr="00210658">
        <w:t xml:space="preserve"> </w:t>
      </w:r>
      <w:proofErr w:type="spellStart"/>
      <w:r w:rsidRPr="00210658">
        <w:t>jezik</w:t>
      </w:r>
      <w:proofErr w:type="spellEnd"/>
      <w:r w:rsidRPr="00210658">
        <w:t xml:space="preserve"> </w:t>
      </w:r>
      <w:proofErr w:type="spellStart"/>
      <w:r w:rsidRPr="00210658">
        <w:t>Mikrojav</w:t>
      </w:r>
      <w:r>
        <w:t>a</w:t>
      </w:r>
      <w:proofErr w:type="spellEnd"/>
      <w:r w:rsidRPr="00210658">
        <w:t xml:space="preserve">. </w:t>
      </w:r>
      <w:proofErr w:type="spellStart"/>
      <w:r w:rsidRPr="00210658">
        <w:t>Kompajler</w:t>
      </w:r>
      <w:proofErr w:type="spellEnd"/>
      <w:r w:rsidRPr="00210658">
        <w:br/>
      </w:r>
      <w:proofErr w:type="spellStart"/>
      <w:r w:rsidRPr="00210658">
        <w:t>omogućava</w:t>
      </w:r>
      <w:proofErr w:type="spellEnd"/>
      <w:r w:rsidRPr="00210658">
        <w:t xml:space="preserve"> </w:t>
      </w:r>
      <w:proofErr w:type="spellStart"/>
      <w:r w:rsidRPr="00210658">
        <w:t>prevo</w:t>
      </w:r>
      <w:r w:rsidR="000C3F59">
        <w:t>đ</w:t>
      </w:r>
      <w:r w:rsidRPr="00210658">
        <w:t>enje</w:t>
      </w:r>
      <w:proofErr w:type="spellEnd"/>
      <w:r w:rsidRPr="00210658">
        <w:t xml:space="preserve"> </w:t>
      </w:r>
      <w:proofErr w:type="spellStart"/>
      <w:r w:rsidRPr="00210658">
        <w:t>sintaksno</w:t>
      </w:r>
      <w:proofErr w:type="spellEnd"/>
      <w:r w:rsidRPr="00210658">
        <w:t xml:space="preserve"> </w:t>
      </w:r>
      <w:proofErr w:type="spellStart"/>
      <w:r w:rsidRPr="00210658">
        <w:t>i</w:t>
      </w:r>
      <w:proofErr w:type="spellEnd"/>
      <w:r w:rsidRPr="00210658">
        <w:t xml:space="preserve"> </w:t>
      </w:r>
      <w:proofErr w:type="spellStart"/>
      <w:r w:rsidRPr="00210658">
        <w:t>semantički</w:t>
      </w:r>
      <w:proofErr w:type="spellEnd"/>
      <w:r w:rsidRPr="00210658">
        <w:t xml:space="preserve"> </w:t>
      </w:r>
      <w:proofErr w:type="spellStart"/>
      <w:r w:rsidRPr="00210658">
        <w:t>ispravnih</w:t>
      </w:r>
      <w:proofErr w:type="spellEnd"/>
      <w:r w:rsidRPr="00210658">
        <w:t xml:space="preserve"> </w:t>
      </w:r>
      <w:proofErr w:type="spellStart"/>
      <w:r w:rsidRPr="00210658">
        <w:t>Mikrojava</w:t>
      </w:r>
      <w:proofErr w:type="spellEnd"/>
      <w:r w:rsidRPr="00210658">
        <w:t xml:space="preserve"> </w:t>
      </w:r>
      <w:proofErr w:type="spellStart"/>
      <w:r w:rsidRPr="00210658">
        <w:t>programa</w:t>
      </w:r>
      <w:proofErr w:type="spellEnd"/>
      <w:r w:rsidRPr="00210658">
        <w:t xml:space="preserve"> u </w:t>
      </w:r>
      <w:proofErr w:type="spellStart"/>
      <w:r w:rsidRPr="00210658">
        <w:t>Mikrojava</w:t>
      </w:r>
      <w:proofErr w:type="spellEnd"/>
      <w:r w:rsidRPr="00210658">
        <w:t xml:space="preserve"> </w:t>
      </w:r>
      <w:proofErr w:type="spellStart"/>
      <w:r w:rsidRPr="00210658">
        <w:t>bajtkod</w:t>
      </w:r>
      <w:proofErr w:type="spellEnd"/>
      <w:r>
        <w:t xml:space="preserve"> </w:t>
      </w:r>
      <w:r w:rsidRPr="00210658">
        <w:t xml:space="preserve">koji se </w:t>
      </w:r>
      <w:proofErr w:type="spellStart"/>
      <w:r w:rsidRPr="00210658">
        <w:t>izvršava</w:t>
      </w:r>
      <w:proofErr w:type="spellEnd"/>
      <w:r w:rsidRPr="00210658">
        <w:t xml:space="preserve"> </w:t>
      </w:r>
      <w:proofErr w:type="spellStart"/>
      <w:r w:rsidRPr="00210658">
        <w:t>na</w:t>
      </w:r>
      <w:proofErr w:type="spellEnd"/>
      <w:r w:rsidRPr="00210658">
        <w:t xml:space="preserve"> </w:t>
      </w:r>
      <w:proofErr w:type="spellStart"/>
      <w:r w:rsidRPr="00210658">
        <w:t>virtuelnoj</w:t>
      </w:r>
      <w:proofErr w:type="spellEnd"/>
      <w:r w:rsidRPr="00210658">
        <w:t xml:space="preserve"> </w:t>
      </w:r>
      <w:proofErr w:type="spellStart"/>
      <w:r w:rsidRPr="00210658">
        <w:t>mašini</w:t>
      </w:r>
      <w:proofErr w:type="spellEnd"/>
      <w:r w:rsidRPr="00210658">
        <w:t xml:space="preserve"> za </w:t>
      </w:r>
      <w:proofErr w:type="spellStart"/>
      <w:r w:rsidRPr="00210658">
        <w:t>Mikrojavu</w:t>
      </w:r>
      <w:proofErr w:type="spellEnd"/>
      <w:r w:rsidRPr="00210658">
        <w:t>.</w:t>
      </w:r>
      <w:r>
        <w:t xml:space="preserve"> </w:t>
      </w:r>
      <w:r w:rsidRPr="00210658">
        <w:t xml:space="preserve">Programski </w:t>
      </w:r>
      <w:proofErr w:type="spellStart"/>
      <w:r w:rsidRPr="00210658">
        <w:t>prevodilac</w:t>
      </w:r>
      <w:proofErr w:type="spellEnd"/>
      <w:r w:rsidRPr="00210658">
        <w:t xml:space="preserve"> za </w:t>
      </w:r>
      <w:proofErr w:type="spellStart"/>
      <w:r w:rsidRPr="00210658">
        <w:t>Mikrojavu</w:t>
      </w:r>
      <w:proofErr w:type="spellEnd"/>
      <w:r w:rsidRPr="00210658">
        <w:t xml:space="preserve"> </w:t>
      </w:r>
      <w:proofErr w:type="spellStart"/>
      <w:r w:rsidRPr="00210658">
        <w:t>ima</w:t>
      </w:r>
      <w:proofErr w:type="spellEnd"/>
      <w:r w:rsidRPr="00210658">
        <w:t xml:space="preserve"> </w:t>
      </w:r>
      <w:proofErr w:type="spellStart"/>
      <w:r w:rsidRPr="00210658">
        <w:t>četiri</w:t>
      </w:r>
      <w:proofErr w:type="spellEnd"/>
      <w:r w:rsidRPr="00210658">
        <w:t xml:space="preserve"> </w:t>
      </w:r>
      <w:proofErr w:type="spellStart"/>
      <w:r w:rsidRPr="00210658">
        <w:t>osnovne</w:t>
      </w:r>
      <w:proofErr w:type="spellEnd"/>
      <w:r w:rsidRPr="00210658">
        <w:t xml:space="preserve"> </w:t>
      </w:r>
      <w:proofErr w:type="spellStart"/>
      <w:r w:rsidRPr="00210658">
        <w:t>funkcionalnosti</w:t>
      </w:r>
      <w:proofErr w:type="spellEnd"/>
      <w:r w:rsidRPr="00210658">
        <w:t xml:space="preserve">: </w:t>
      </w:r>
      <w:proofErr w:type="spellStart"/>
      <w:r w:rsidRPr="00210658">
        <w:t>leksičku</w:t>
      </w:r>
      <w:proofErr w:type="spellEnd"/>
      <w:r w:rsidRPr="00210658">
        <w:t xml:space="preserve"> </w:t>
      </w:r>
      <w:proofErr w:type="spellStart"/>
      <w:r w:rsidRPr="00210658">
        <w:t>analizu</w:t>
      </w:r>
      <w:proofErr w:type="spellEnd"/>
      <w:r w:rsidRPr="00210658">
        <w:t>,</w:t>
      </w:r>
      <w:r>
        <w:t xml:space="preserve"> </w:t>
      </w:r>
      <w:proofErr w:type="spellStart"/>
      <w:r w:rsidRPr="00210658">
        <w:t>sintaksnu</w:t>
      </w:r>
      <w:proofErr w:type="spellEnd"/>
      <w:r w:rsidRPr="00210658">
        <w:t xml:space="preserve"> </w:t>
      </w:r>
      <w:proofErr w:type="spellStart"/>
      <w:r w:rsidRPr="00210658">
        <w:t>analizu</w:t>
      </w:r>
      <w:proofErr w:type="spellEnd"/>
      <w:r w:rsidRPr="00210658">
        <w:t xml:space="preserve">, </w:t>
      </w:r>
      <w:proofErr w:type="spellStart"/>
      <w:r w:rsidRPr="00210658">
        <w:t>semantičku</w:t>
      </w:r>
      <w:proofErr w:type="spellEnd"/>
      <w:r w:rsidRPr="00210658">
        <w:t xml:space="preserve"> </w:t>
      </w:r>
      <w:proofErr w:type="spellStart"/>
      <w:r w:rsidRPr="00210658">
        <w:t>analizu</w:t>
      </w:r>
      <w:proofErr w:type="spellEnd"/>
      <w:r w:rsidRPr="00210658">
        <w:t xml:space="preserve"> </w:t>
      </w:r>
      <w:proofErr w:type="spellStart"/>
      <w:r w:rsidRPr="00210658">
        <w:t>i</w:t>
      </w:r>
      <w:proofErr w:type="spellEnd"/>
      <w:r w:rsidRPr="00210658">
        <w:t xml:space="preserve"> </w:t>
      </w:r>
      <w:proofErr w:type="spellStart"/>
      <w:r w:rsidRPr="00210658">
        <w:t>generisanje</w:t>
      </w:r>
      <w:proofErr w:type="spellEnd"/>
      <w:r w:rsidRPr="00210658">
        <w:t xml:space="preserve"> </w:t>
      </w:r>
      <w:proofErr w:type="spellStart"/>
      <w:r w:rsidRPr="00210658">
        <w:t>koda</w:t>
      </w:r>
      <w:proofErr w:type="spellEnd"/>
      <w:r w:rsidRPr="00210658">
        <w:t>.</w:t>
      </w:r>
    </w:p>
    <w:p w14:paraId="640C1E0E" w14:textId="3FE9E55D" w:rsidR="00210658" w:rsidRDefault="00210658" w:rsidP="00C15EDE">
      <w:pPr>
        <w:pStyle w:val="NoSpacing"/>
      </w:pPr>
    </w:p>
    <w:p w14:paraId="0B10F84E" w14:textId="6C634D0F" w:rsidR="00210658" w:rsidRDefault="00210658" w:rsidP="00210658">
      <w:pPr>
        <w:pStyle w:val="NoSpacing"/>
        <w:jc w:val="center"/>
      </w:pPr>
      <w:proofErr w:type="spellStart"/>
      <w:r>
        <w:t>Pokretanje</w:t>
      </w:r>
      <w:proofErr w:type="spellEnd"/>
      <w:r>
        <w:t xml:space="preserve"> </w:t>
      </w:r>
      <w:proofErr w:type="spellStart"/>
      <w:r>
        <w:t>projekta</w:t>
      </w:r>
      <w:proofErr w:type="spellEnd"/>
    </w:p>
    <w:p w14:paraId="38902D1D" w14:textId="36E7B0B8" w:rsidR="00210658" w:rsidRDefault="00210658" w:rsidP="00210658">
      <w:pPr>
        <w:pStyle w:val="NoSpacing"/>
      </w:pPr>
      <w:r>
        <w:t>Lexer</w:t>
      </w:r>
      <w:r w:rsidR="002F0F92">
        <w:t xml:space="preserve">, </w:t>
      </w:r>
      <w:r>
        <w:t>parser</w:t>
      </w:r>
      <w:r w:rsidR="002F0F92">
        <w:t xml:space="preserve"> </w:t>
      </w:r>
      <w:proofErr w:type="spellStart"/>
      <w:r w:rsidR="002F0F92">
        <w:t>i</w:t>
      </w:r>
      <w:proofErr w:type="spellEnd"/>
      <w:r w:rsidR="002F0F92">
        <w:t xml:space="preserve"> </w:t>
      </w:r>
      <w:proofErr w:type="spellStart"/>
      <w:r w:rsidR="002F0F92">
        <w:t>ostali</w:t>
      </w:r>
      <w:proofErr w:type="spellEnd"/>
      <w:r w:rsidR="002F0F92">
        <w:t xml:space="preserve"> </w:t>
      </w:r>
      <w:proofErr w:type="spellStart"/>
      <w:r w:rsidR="002F0F92">
        <w:t>alat</w:t>
      </w:r>
      <w:proofErr w:type="spellEnd"/>
      <w:r w:rsidR="002F0F92">
        <w:t xml:space="preserve"> se</w:t>
      </w:r>
      <w:r>
        <w:t xml:space="preserve"> </w:t>
      </w:r>
      <w:proofErr w:type="spellStart"/>
      <w:r>
        <w:t>kompa</w:t>
      </w:r>
      <w:r w:rsidR="002F0F92">
        <w:t>jlu</w:t>
      </w:r>
      <w:r>
        <w:t>j</w:t>
      </w:r>
      <w:r w:rsidR="002F0F92">
        <w:t>e</w:t>
      </w:r>
      <w:proofErr w:type="spellEnd"/>
      <w:r>
        <w:t xml:space="preserve"> </w:t>
      </w:r>
      <w:proofErr w:type="spellStart"/>
      <w:r>
        <w:t>pokretanjem</w:t>
      </w:r>
      <w:proofErr w:type="spellEnd"/>
      <w:r>
        <w:t xml:space="preserve"> </w:t>
      </w:r>
      <w:proofErr w:type="spellStart"/>
      <w:r>
        <w:t>opcije</w:t>
      </w:r>
      <w:proofErr w:type="spellEnd"/>
      <w:r>
        <w:t xml:space="preserve"> ‘compile’ build.xml </w:t>
      </w:r>
      <w:proofErr w:type="spellStart"/>
      <w:r>
        <w:t>faj</w:t>
      </w:r>
      <w:r w:rsidR="002F0F92">
        <w:t>la</w:t>
      </w:r>
      <w:proofErr w:type="spellEnd"/>
      <w:r w:rsidR="002F0F92">
        <w:t xml:space="preserve">. </w:t>
      </w:r>
      <w:proofErr w:type="spellStart"/>
      <w:r w:rsidR="002F0F92">
        <w:t>Ulazni</w:t>
      </w:r>
      <w:proofErr w:type="spellEnd"/>
      <w:r w:rsidR="002F0F92">
        <w:t xml:space="preserve"> </w:t>
      </w:r>
      <w:proofErr w:type="spellStart"/>
      <w:r w:rsidR="002F0F92">
        <w:t>fajlovi</w:t>
      </w:r>
      <w:proofErr w:type="spellEnd"/>
      <w:r w:rsidR="002F0F92">
        <w:t xml:space="preserve"> </w:t>
      </w:r>
      <w:proofErr w:type="spellStart"/>
      <w:r w:rsidR="002F0F92">
        <w:t>i</w:t>
      </w:r>
      <w:proofErr w:type="spellEnd"/>
      <w:r w:rsidR="002F0F92">
        <w:t xml:space="preserve"> </w:t>
      </w:r>
      <w:proofErr w:type="spellStart"/>
      <w:r w:rsidR="002F0F92">
        <w:t>testovi</w:t>
      </w:r>
      <w:proofErr w:type="spellEnd"/>
      <w:r w:rsidR="002F0F92">
        <w:t xml:space="preserve"> se </w:t>
      </w:r>
      <w:proofErr w:type="spellStart"/>
      <w:r w:rsidR="002F0F92">
        <w:t>pokre</w:t>
      </w:r>
      <w:r w:rsidR="000C3F59">
        <w:t>ć</w:t>
      </w:r>
      <w:r w:rsidR="002F0F92">
        <w:t>u</w:t>
      </w:r>
      <w:proofErr w:type="spellEnd"/>
      <w:r w:rsidR="002F0F92">
        <w:t xml:space="preserve"> </w:t>
      </w:r>
      <w:proofErr w:type="spellStart"/>
      <w:r w:rsidR="002F0F92">
        <w:t>menjanjem</w:t>
      </w:r>
      <w:proofErr w:type="spellEnd"/>
      <w:r w:rsidR="002F0F92">
        <w:t xml:space="preserve"> </w:t>
      </w:r>
      <w:proofErr w:type="spellStart"/>
      <w:r w:rsidR="002F0F92">
        <w:t>imena</w:t>
      </w:r>
      <w:proofErr w:type="spellEnd"/>
      <w:r w:rsidR="002F0F92">
        <w:t xml:space="preserve"> </w:t>
      </w:r>
      <w:proofErr w:type="spellStart"/>
      <w:r w:rsidR="002F0F92">
        <w:t>fajla</w:t>
      </w:r>
      <w:proofErr w:type="spellEnd"/>
      <w:r w:rsidR="002F0F92">
        <w:t xml:space="preserve"> </w:t>
      </w:r>
      <w:proofErr w:type="spellStart"/>
      <w:r w:rsidR="002F0F92">
        <w:t>unutar</w:t>
      </w:r>
      <w:proofErr w:type="spellEnd"/>
      <w:r w:rsidR="002F0F92">
        <w:t xml:space="preserve"> Compile.java </w:t>
      </w:r>
      <w:proofErr w:type="spellStart"/>
      <w:r w:rsidR="002F0F92">
        <w:t>fajla</w:t>
      </w:r>
      <w:proofErr w:type="spellEnd"/>
      <w:r w:rsidR="002F0F92">
        <w:t xml:space="preserve"> </w:t>
      </w:r>
      <w:proofErr w:type="spellStart"/>
      <w:r w:rsidR="002F0F92">
        <w:t>i</w:t>
      </w:r>
      <w:proofErr w:type="spellEnd"/>
      <w:r w:rsidR="002F0F92">
        <w:t xml:space="preserve"> </w:t>
      </w:r>
      <w:proofErr w:type="spellStart"/>
      <w:r w:rsidR="002F0F92">
        <w:t>pokretanjem</w:t>
      </w:r>
      <w:proofErr w:type="spellEnd"/>
      <w:r w:rsidR="002F0F92">
        <w:t xml:space="preserve"> </w:t>
      </w:r>
      <w:proofErr w:type="spellStart"/>
      <w:r w:rsidR="002F0F92">
        <w:t>sa</w:t>
      </w:r>
      <w:proofErr w:type="spellEnd"/>
      <w:r w:rsidR="002F0F92">
        <w:t xml:space="preserve"> </w:t>
      </w:r>
      <w:proofErr w:type="spellStart"/>
      <w:r w:rsidR="002F0F92">
        <w:t>opcijom</w:t>
      </w:r>
      <w:proofErr w:type="spellEnd"/>
      <w:r w:rsidR="002F0F92">
        <w:t xml:space="preserve"> run. Time se </w:t>
      </w:r>
      <w:proofErr w:type="spellStart"/>
      <w:r w:rsidR="002F0F92">
        <w:t>dobija</w:t>
      </w:r>
      <w:proofErr w:type="spellEnd"/>
      <w:r w:rsidR="002F0F92">
        <w:t xml:space="preserve"> </w:t>
      </w:r>
      <w:proofErr w:type="spellStart"/>
      <w:r w:rsidR="002F0F92">
        <w:t>izlazni</w:t>
      </w:r>
      <w:proofErr w:type="spellEnd"/>
      <w:r w:rsidR="002F0F92">
        <w:t xml:space="preserve"> </w:t>
      </w:r>
      <w:proofErr w:type="spellStart"/>
      <w:r w:rsidR="002F0F92">
        <w:t>objektni</w:t>
      </w:r>
      <w:proofErr w:type="spellEnd"/>
      <w:r w:rsidR="002F0F92">
        <w:t xml:space="preserve"> </w:t>
      </w:r>
      <w:proofErr w:type="spellStart"/>
      <w:r w:rsidR="002F0F92">
        <w:t>fajl</w:t>
      </w:r>
      <w:proofErr w:type="spellEnd"/>
      <w:r w:rsidR="002F0F92">
        <w:t xml:space="preserve"> </w:t>
      </w:r>
      <w:proofErr w:type="spellStart"/>
      <w:r w:rsidR="000C3F59">
        <w:t>č</w:t>
      </w:r>
      <w:r w:rsidR="002F0F92">
        <w:t>iji</w:t>
      </w:r>
      <w:proofErr w:type="spellEnd"/>
      <w:r w:rsidR="002F0F92">
        <w:t xml:space="preserve"> se </w:t>
      </w:r>
      <w:proofErr w:type="spellStart"/>
      <w:r w:rsidR="002F0F92">
        <w:t>sadr</w:t>
      </w:r>
      <w:r w:rsidR="000C3F59">
        <w:t>ž</w:t>
      </w:r>
      <w:r w:rsidR="002F0F92">
        <w:t>aj</w:t>
      </w:r>
      <w:proofErr w:type="spellEnd"/>
      <w:r w:rsidR="002F0F92">
        <w:t xml:space="preserve"> </w:t>
      </w:r>
      <w:proofErr w:type="spellStart"/>
      <w:r w:rsidR="002F0F92">
        <w:t>mo</w:t>
      </w:r>
      <w:r w:rsidR="000C3F59">
        <w:t>ž</w:t>
      </w:r>
      <w:r w:rsidR="002F0F92">
        <w:t>e</w:t>
      </w:r>
      <w:proofErr w:type="spellEnd"/>
      <w:r w:rsidR="002F0F92">
        <w:t xml:space="preserve"> </w:t>
      </w:r>
      <w:proofErr w:type="spellStart"/>
      <w:r w:rsidR="002F0F92">
        <w:t>pro</w:t>
      </w:r>
      <w:r w:rsidR="000C3F59">
        <w:t>č</w:t>
      </w:r>
      <w:r w:rsidR="002F0F92">
        <w:t>itati</w:t>
      </w:r>
      <w:proofErr w:type="spellEnd"/>
      <w:r w:rsidR="002F0F92">
        <w:t xml:space="preserve"> </w:t>
      </w:r>
      <w:proofErr w:type="spellStart"/>
      <w:r w:rsidR="002F0F92">
        <w:t>pokretanjem</w:t>
      </w:r>
      <w:proofErr w:type="spellEnd"/>
      <w:r w:rsidR="002F0F92">
        <w:t xml:space="preserve"> </w:t>
      </w:r>
      <w:proofErr w:type="spellStart"/>
      <w:r w:rsidR="002F0F92">
        <w:t>opcije</w:t>
      </w:r>
      <w:proofErr w:type="spellEnd"/>
      <w:r w:rsidR="002F0F92">
        <w:t xml:space="preserve"> ‘</w:t>
      </w:r>
      <w:proofErr w:type="spellStart"/>
      <w:r w:rsidR="002F0F92">
        <w:t>disasm</w:t>
      </w:r>
      <w:proofErr w:type="spellEnd"/>
      <w:r w:rsidR="002F0F92">
        <w:t xml:space="preserve">’ u build.xml </w:t>
      </w:r>
      <w:proofErr w:type="spellStart"/>
      <w:r w:rsidR="002F0F92">
        <w:t>fajlu</w:t>
      </w:r>
      <w:proofErr w:type="spellEnd"/>
      <w:r w:rsidR="002F0F92">
        <w:t xml:space="preserve">, a </w:t>
      </w:r>
      <w:proofErr w:type="spellStart"/>
      <w:r w:rsidR="002F0F92">
        <w:t>mo</w:t>
      </w:r>
      <w:r w:rsidR="000C3F59">
        <w:t>ž</w:t>
      </w:r>
      <w:r w:rsidR="002F0F92">
        <w:t>e</w:t>
      </w:r>
      <w:proofErr w:type="spellEnd"/>
      <w:r w:rsidR="002F0F92">
        <w:t xml:space="preserve"> se </w:t>
      </w:r>
      <w:proofErr w:type="spellStart"/>
      <w:r w:rsidR="002F0F92">
        <w:t>i</w:t>
      </w:r>
      <w:proofErr w:type="spellEnd"/>
      <w:r w:rsidR="002F0F92">
        <w:t xml:space="preserve"> </w:t>
      </w:r>
      <w:proofErr w:type="spellStart"/>
      <w:r w:rsidR="002F0F92">
        <w:t>izvr</w:t>
      </w:r>
      <w:r w:rsidR="000C3F59">
        <w:t>š</w:t>
      </w:r>
      <w:r w:rsidR="002F0F92">
        <w:t>avati</w:t>
      </w:r>
      <w:proofErr w:type="spellEnd"/>
      <w:r w:rsidR="002F0F92">
        <w:t xml:space="preserve"> </w:t>
      </w:r>
      <w:proofErr w:type="spellStart"/>
      <w:r w:rsidR="002F0F92">
        <w:t>sa</w:t>
      </w:r>
      <w:proofErr w:type="spellEnd"/>
      <w:r w:rsidR="002F0F92">
        <w:t xml:space="preserve"> </w:t>
      </w:r>
      <w:proofErr w:type="spellStart"/>
      <w:r w:rsidR="002F0F92">
        <w:t>opcijom</w:t>
      </w:r>
      <w:proofErr w:type="spellEnd"/>
      <w:r w:rsidR="002F0F92">
        <w:t xml:space="preserve"> ‘</w:t>
      </w:r>
      <w:proofErr w:type="spellStart"/>
      <w:r w:rsidR="002F0F92">
        <w:t>runObj</w:t>
      </w:r>
      <w:proofErr w:type="spellEnd"/>
      <w:r w:rsidR="002F0F92">
        <w:t>’.</w:t>
      </w:r>
    </w:p>
    <w:p w14:paraId="06E54A01" w14:textId="2554C0F0" w:rsidR="002F0F92" w:rsidRDefault="002F0F92" w:rsidP="00210658">
      <w:pPr>
        <w:pStyle w:val="NoSpacing"/>
      </w:pPr>
    </w:p>
    <w:p w14:paraId="4CCAC379" w14:textId="2555FE79" w:rsidR="000C3F59" w:rsidRDefault="000C3F59" w:rsidP="000C3F59">
      <w:pPr>
        <w:ind w:firstLine="0"/>
        <w:jc w:val="center"/>
      </w:pPr>
      <w:r>
        <w:rPr>
          <w:rFonts w:ascii="Consolas" w:hAnsi="Consolas" w:cs="Consolas"/>
          <w:kern w:val="0"/>
          <w:sz w:val="20"/>
          <w:szCs w:val="20"/>
        </w:rPr>
        <w:br w:type="page"/>
      </w:r>
      <w:proofErr w:type="spellStart"/>
      <w:r>
        <w:lastRenderedPageBreak/>
        <w:t>Kratak</w:t>
      </w:r>
      <w:proofErr w:type="spellEnd"/>
      <w:r>
        <w:t xml:space="preserve"> </w:t>
      </w:r>
      <w:proofErr w:type="spellStart"/>
      <w:r>
        <w:t>opis</w:t>
      </w:r>
      <w:proofErr w:type="spellEnd"/>
      <w:r>
        <w:t xml:space="preserve"> test </w:t>
      </w:r>
      <w:proofErr w:type="spellStart"/>
      <w:r>
        <w:t>primera</w:t>
      </w:r>
      <w:proofErr w:type="spellEnd"/>
    </w:p>
    <w:p w14:paraId="6F102240" w14:textId="38D4DFE9" w:rsidR="000C3F59" w:rsidRPr="000C3F59" w:rsidRDefault="000C3F59" w:rsidP="000C3F59">
      <w:pPr>
        <w:ind w:firstLine="0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t>Sledeći</w:t>
      </w:r>
      <w:proofErr w:type="spellEnd"/>
      <w:r>
        <w:t xml:space="preserve"> test primer </w:t>
      </w:r>
      <w:proofErr w:type="spellStart"/>
      <w:r>
        <w:t>računa</w:t>
      </w:r>
      <w:proofErr w:type="spellEnd"/>
      <w:r>
        <w:t xml:space="preserve"> </w:t>
      </w:r>
      <w:proofErr w:type="spellStart"/>
      <w:r>
        <w:t>faktorijel</w:t>
      </w:r>
      <w:proofErr w:type="spellEnd"/>
      <w:r>
        <w:t xml:space="preserve"> </w:t>
      </w:r>
      <w:proofErr w:type="spellStart"/>
      <w:r>
        <w:t>brojeva</w:t>
      </w:r>
      <w:proofErr w:type="spellEnd"/>
      <w:r>
        <w:t xml:space="preserve"> od 1 do 5. </w:t>
      </w:r>
      <w:proofErr w:type="spellStart"/>
      <w:r>
        <w:t>Demonstrira</w:t>
      </w:r>
      <w:proofErr w:type="spellEnd"/>
      <w:r>
        <w:t xml:space="preserve"> rad </w:t>
      </w:r>
      <w:proofErr w:type="spellStart"/>
      <w:r>
        <w:t>petlji</w:t>
      </w:r>
      <w:proofErr w:type="spellEnd"/>
      <w:r>
        <w:t xml:space="preserve">, </w:t>
      </w:r>
      <w:proofErr w:type="spellStart"/>
      <w:r>
        <w:t>nizova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</w:t>
      </w:r>
      <w:proofErr w:type="spellStart"/>
      <w:r>
        <w:t>još</w:t>
      </w:r>
      <w:proofErr w:type="spellEnd"/>
      <w:r>
        <w:t xml:space="preserve"> </w:t>
      </w:r>
      <w:proofErr w:type="spellStart"/>
      <w:r>
        <w:t>nekih</w:t>
      </w:r>
      <w:proofErr w:type="spellEnd"/>
      <w:r>
        <w:t xml:space="preserve"> </w:t>
      </w:r>
      <w:proofErr w:type="spellStart"/>
      <w:r>
        <w:t>elemenata</w:t>
      </w:r>
      <w:proofErr w:type="spellEnd"/>
      <w:r>
        <w:t xml:space="preserve"> </w:t>
      </w:r>
      <w:proofErr w:type="spellStart"/>
      <w:r>
        <w:t>jezika</w:t>
      </w:r>
      <w:proofErr w:type="spellEnd"/>
      <w:r>
        <w:t>.</w:t>
      </w:r>
    </w:p>
    <w:p w14:paraId="45F2BC0C" w14:textId="7D3F899B" w:rsidR="002F0F92" w:rsidRDefault="002F0F92" w:rsidP="002F0F9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program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SuperTest</w:t>
      </w:r>
      <w:proofErr w:type="spellEnd"/>
    </w:p>
    <w:p w14:paraId="0C24EAB6" w14:textId="77777777" w:rsidR="002F0F92" w:rsidRDefault="002F0F92" w:rsidP="002F0F9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const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int</w:t>
      </w:r>
      <w:r>
        <w:rPr>
          <w:rFonts w:ascii="Consolas" w:hAnsi="Consolas" w:cs="Consolas"/>
          <w:kern w:val="0"/>
          <w:sz w:val="20"/>
          <w:szCs w:val="20"/>
        </w:rPr>
        <w:t xml:space="preserve"> five = </w:t>
      </w:r>
      <w:proofErr w:type="gramStart"/>
      <w:r>
        <w:rPr>
          <w:rFonts w:ascii="Consolas" w:hAnsi="Consolas" w:cs="Consolas"/>
          <w:kern w:val="0"/>
          <w:sz w:val="20"/>
          <w:szCs w:val="20"/>
        </w:rPr>
        <w:t>5;</w:t>
      </w:r>
      <w:proofErr w:type="gramEnd"/>
    </w:p>
    <w:p w14:paraId="7F4CED21" w14:textId="77777777" w:rsidR="002F0F92" w:rsidRDefault="002F0F92" w:rsidP="002F0F9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int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, </w:t>
      </w:r>
      <w:proofErr w:type="gramStart"/>
      <w:r>
        <w:rPr>
          <w:rFonts w:ascii="Consolas" w:hAnsi="Consolas" w:cs="Consolas"/>
          <w:kern w:val="0"/>
          <w:sz w:val="20"/>
          <w:szCs w:val="20"/>
        </w:rPr>
        <w:t>j;</w:t>
      </w:r>
      <w:proofErr w:type="gramEnd"/>
    </w:p>
    <w:p w14:paraId="453200DA" w14:textId="77777777" w:rsidR="002F0F92" w:rsidRDefault="002F0F92" w:rsidP="002F0F9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{</w:t>
      </w:r>
    </w:p>
    <w:p w14:paraId="2A577A65" w14:textId="77777777" w:rsidR="002F0F92" w:rsidRDefault="002F0F92" w:rsidP="002F0F9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  <w:t xml:space="preserve">void </w:t>
      </w:r>
      <w:proofErr w:type="gramStart"/>
      <w:r>
        <w:rPr>
          <w:rFonts w:ascii="Consolas" w:hAnsi="Consolas" w:cs="Consolas"/>
          <w:kern w:val="0"/>
          <w:sz w:val="20"/>
          <w:szCs w:val="20"/>
        </w:rPr>
        <w:t>main(</w:t>
      </w:r>
      <w:proofErr w:type="gramEnd"/>
      <w:r>
        <w:rPr>
          <w:rFonts w:ascii="Consolas" w:hAnsi="Consolas" w:cs="Consolas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int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arr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[]; { </w:t>
      </w:r>
    </w:p>
    <w:p w14:paraId="78FF4E4D" w14:textId="77777777" w:rsidR="002F0F92" w:rsidRDefault="002F0F92" w:rsidP="002F0F9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arr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= new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int</w:t>
      </w:r>
      <w:r>
        <w:rPr>
          <w:rFonts w:ascii="Consolas" w:hAnsi="Consolas" w:cs="Consolas"/>
          <w:kern w:val="0"/>
          <w:sz w:val="20"/>
          <w:szCs w:val="20"/>
        </w:rPr>
        <w:t>[</w:t>
      </w:r>
      <w:proofErr w:type="gramEnd"/>
      <w:r>
        <w:rPr>
          <w:rFonts w:ascii="Consolas" w:hAnsi="Consolas" w:cs="Consolas"/>
          <w:kern w:val="0"/>
          <w:sz w:val="20"/>
          <w:szCs w:val="20"/>
        </w:rPr>
        <w:t>5];</w:t>
      </w:r>
    </w:p>
    <w:p w14:paraId="756BE977" w14:textId="77777777" w:rsidR="002F0F92" w:rsidRDefault="002F0F92" w:rsidP="002F0F9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kern w:val="0"/>
          <w:sz w:val="20"/>
          <w:szCs w:val="20"/>
        </w:rPr>
        <w:t>0;</w:t>
      </w:r>
      <w:proofErr w:type="gramEnd"/>
    </w:p>
    <w:p w14:paraId="47E8600F" w14:textId="77777777" w:rsidR="002F0F92" w:rsidRDefault="002F0F92" w:rsidP="002F0F9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  <w:t>/*</w:t>
      </w:r>
    </w:p>
    <w:p w14:paraId="38B9F398" w14:textId="77777777" w:rsidR="002F0F92" w:rsidRDefault="002F0F92" w:rsidP="002F0F9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  <w:t xml:space="preserve">PROGRAM KOJI RACUNA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!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za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=</w:t>
      </w:r>
      <w:proofErr w:type="gramStart"/>
      <w:r>
        <w:rPr>
          <w:rFonts w:ascii="Consolas" w:hAnsi="Consolas" w:cs="Consolas"/>
          <w:kern w:val="0"/>
          <w:sz w:val="20"/>
          <w:szCs w:val="20"/>
        </w:rPr>
        <w:t>1,..</w:t>
      </w:r>
      <w:proofErr w:type="gramEnd"/>
      <w:r>
        <w:rPr>
          <w:rFonts w:ascii="Consolas" w:hAnsi="Consolas" w:cs="Consolas"/>
          <w:kern w:val="0"/>
          <w:sz w:val="20"/>
          <w:szCs w:val="20"/>
        </w:rPr>
        <w:t>,5</w:t>
      </w:r>
    </w:p>
    <w:p w14:paraId="50C2E762" w14:textId="77777777" w:rsidR="002F0F92" w:rsidRDefault="002F0F92" w:rsidP="002F0F9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  <w:t>TESTIRANJE UGNJEZDENIH PETLJI I NIZOVA</w:t>
      </w:r>
    </w:p>
    <w:p w14:paraId="60337A49" w14:textId="77777777" w:rsidR="002F0F92" w:rsidRDefault="002F0F92" w:rsidP="002F0F9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  <w:t>TAKODJE VIDI FENSI MULTILINE KOMENTAR</w:t>
      </w:r>
    </w:p>
    <w:p w14:paraId="31E71AA3" w14:textId="77777777" w:rsidR="002F0F92" w:rsidRDefault="002F0F92" w:rsidP="002F0F9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  <w:t>*/</w:t>
      </w:r>
    </w:p>
    <w:p w14:paraId="09F5AA12" w14:textId="77777777" w:rsidR="002F0F92" w:rsidRDefault="002F0F92" w:rsidP="002F0F9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  <w:t>do</w:t>
      </w:r>
    </w:p>
    <w:p w14:paraId="308A39A0" w14:textId="77777777" w:rsidR="002F0F92" w:rsidRDefault="002F0F92" w:rsidP="002F0F9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  <w:t>{</w:t>
      </w:r>
    </w:p>
    <w:p w14:paraId="41D174BC" w14:textId="77777777" w:rsidR="002F0F92" w:rsidRDefault="002F0F92" w:rsidP="002F0F9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arr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] = </w:t>
      </w:r>
      <w:proofErr w:type="gramStart"/>
      <w:r>
        <w:rPr>
          <w:rFonts w:ascii="Consolas" w:hAnsi="Consolas" w:cs="Consolas"/>
          <w:kern w:val="0"/>
          <w:sz w:val="20"/>
          <w:szCs w:val="20"/>
        </w:rPr>
        <w:t>1;</w:t>
      </w:r>
      <w:proofErr w:type="gramEnd"/>
    </w:p>
    <w:p w14:paraId="1B782053" w14:textId="77777777" w:rsidR="002F0F92" w:rsidRDefault="002F0F92" w:rsidP="002F0F9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  <w:t>j = i+</w:t>
      </w:r>
      <w:proofErr w:type="gramStart"/>
      <w:r>
        <w:rPr>
          <w:rFonts w:ascii="Consolas" w:hAnsi="Consolas" w:cs="Consolas"/>
          <w:kern w:val="0"/>
          <w:sz w:val="20"/>
          <w:szCs w:val="20"/>
        </w:rPr>
        <w:t>1;</w:t>
      </w:r>
      <w:proofErr w:type="gramEnd"/>
    </w:p>
    <w:p w14:paraId="6A7CC353" w14:textId="77777777" w:rsidR="002F0F92" w:rsidRDefault="002F0F92" w:rsidP="002F0F9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  <w:t>do</w:t>
      </w:r>
    </w:p>
    <w:p w14:paraId="4F5E49AD" w14:textId="77777777" w:rsidR="002F0F92" w:rsidRDefault="002F0F92" w:rsidP="002F0F9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  <w:t>{</w:t>
      </w:r>
    </w:p>
    <w:p w14:paraId="6F3D5BB8" w14:textId="77777777" w:rsidR="002F0F92" w:rsidRDefault="002F0F92" w:rsidP="002F0F9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arr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arr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]*</w:t>
      </w:r>
      <w:proofErr w:type="gramStart"/>
      <w:r>
        <w:rPr>
          <w:rFonts w:ascii="Consolas" w:hAnsi="Consolas" w:cs="Consolas"/>
          <w:kern w:val="0"/>
          <w:sz w:val="20"/>
          <w:szCs w:val="20"/>
        </w:rPr>
        <w:t>j;</w:t>
      </w:r>
      <w:proofErr w:type="gramEnd"/>
    </w:p>
    <w:p w14:paraId="1FF494F0" w14:textId="77777777" w:rsidR="002F0F92" w:rsidRDefault="002F0F92" w:rsidP="002F0F9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  <w:t>j-</w:t>
      </w:r>
      <w:proofErr w:type="gramStart"/>
      <w:r>
        <w:rPr>
          <w:rFonts w:ascii="Consolas" w:hAnsi="Consolas" w:cs="Consolas"/>
          <w:kern w:val="0"/>
          <w:sz w:val="20"/>
          <w:szCs w:val="20"/>
        </w:rPr>
        <w:t>-;</w:t>
      </w:r>
      <w:proofErr w:type="gramEnd"/>
      <w:r>
        <w:rPr>
          <w:rFonts w:ascii="Consolas" w:hAnsi="Consolas" w:cs="Consolas"/>
          <w:kern w:val="0"/>
          <w:sz w:val="20"/>
          <w:szCs w:val="20"/>
        </w:rPr>
        <w:tab/>
      </w:r>
    </w:p>
    <w:p w14:paraId="05026EAB" w14:textId="77777777" w:rsidR="002F0F92" w:rsidRDefault="002F0F92" w:rsidP="002F0F9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kern w:val="0"/>
          <w:sz w:val="20"/>
          <w:szCs w:val="20"/>
        </w:rPr>
        <w:t>}while</w:t>
      </w:r>
      <w:proofErr w:type="gramEnd"/>
      <w:r>
        <w:rPr>
          <w:rFonts w:ascii="Consolas" w:hAnsi="Consolas" w:cs="Consolas"/>
          <w:kern w:val="0"/>
          <w:sz w:val="20"/>
          <w:szCs w:val="20"/>
        </w:rPr>
        <w:t>(j &gt; 0);</w:t>
      </w:r>
    </w:p>
    <w:p w14:paraId="495C416E" w14:textId="77777777" w:rsidR="002F0F92" w:rsidRDefault="002F0F92" w:rsidP="002F0F9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</w:p>
    <w:p w14:paraId="7346F259" w14:textId="77777777" w:rsidR="002F0F92" w:rsidRDefault="002F0F92" w:rsidP="002F0F9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  <w:t>print(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arr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  <w:proofErr w:type="gramStart"/>
      <w:r>
        <w:rPr>
          <w:rFonts w:ascii="Consolas" w:hAnsi="Consolas" w:cs="Consolas"/>
          <w:kern w:val="0"/>
          <w:sz w:val="20"/>
          <w:szCs w:val="20"/>
        </w:rPr>
        <w:t>);</w:t>
      </w:r>
      <w:proofErr w:type="gramEnd"/>
    </w:p>
    <w:p w14:paraId="03CC34ED" w14:textId="77777777" w:rsidR="002F0F92" w:rsidRDefault="002F0F92" w:rsidP="002F0F9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+</w:t>
      </w:r>
      <w:proofErr w:type="gramStart"/>
      <w:r>
        <w:rPr>
          <w:rFonts w:ascii="Consolas" w:hAnsi="Consolas" w:cs="Consolas"/>
          <w:kern w:val="0"/>
          <w:sz w:val="20"/>
          <w:szCs w:val="20"/>
        </w:rPr>
        <w:t>+;</w:t>
      </w:r>
      <w:proofErr w:type="gramEnd"/>
    </w:p>
    <w:p w14:paraId="4C170D7D" w14:textId="77777777" w:rsidR="002F0F92" w:rsidRDefault="002F0F92" w:rsidP="002F0F9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kern w:val="0"/>
          <w:sz w:val="20"/>
          <w:szCs w:val="20"/>
        </w:rPr>
        <w:t>}while</w:t>
      </w:r>
      <w:proofErr w:type="gramEnd"/>
      <w:r>
        <w:rPr>
          <w:rFonts w:ascii="Consolas" w:hAnsi="Consolas" w:cs="Consolas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&lt; five);</w:t>
      </w:r>
    </w:p>
    <w:p w14:paraId="2B6D4064" w14:textId="77777777" w:rsidR="002F0F92" w:rsidRDefault="002F0F92" w:rsidP="002F0F9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</w:p>
    <w:p w14:paraId="194BF6DA" w14:textId="77777777" w:rsidR="002F0F92" w:rsidRDefault="002F0F92" w:rsidP="002F0F9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  <w:t>print(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eol</w:t>
      </w:r>
      <w:proofErr w:type="spellEnd"/>
      <w:proofErr w:type="gramStart"/>
      <w:r>
        <w:rPr>
          <w:rFonts w:ascii="Consolas" w:hAnsi="Consolas" w:cs="Consolas"/>
          <w:kern w:val="0"/>
          <w:sz w:val="20"/>
          <w:szCs w:val="20"/>
        </w:rPr>
        <w:t>);</w:t>
      </w:r>
      <w:proofErr w:type="gramEnd"/>
    </w:p>
    <w:p w14:paraId="1249B75B" w14:textId="77777777" w:rsidR="002F0F92" w:rsidRDefault="002F0F92" w:rsidP="002F0F9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kern w:val="0"/>
          <w:sz w:val="20"/>
          <w:szCs w:val="20"/>
        </w:rPr>
        <w:t xml:space="preserve">if(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i</w:t>
      </w:r>
      <w:proofErr w:type="spellEnd"/>
      <w:proofErr w:type="gramEnd"/>
      <w:r>
        <w:rPr>
          <w:rFonts w:ascii="Consolas" w:hAnsi="Consolas" w:cs="Consolas"/>
          <w:kern w:val="0"/>
          <w:sz w:val="20"/>
          <w:szCs w:val="20"/>
        </w:rPr>
        <w:t xml:space="preserve"> == five) print('P');</w:t>
      </w:r>
    </w:p>
    <w:p w14:paraId="310BCD57" w14:textId="77777777" w:rsidR="002F0F92" w:rsidRDefault="002F0F92" w:rsidP="002F0F9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  <w:t>}</w:t>
      </w:r>
    </w:p>
    <w:p w14:paraId="2CD14DAF" w14:textId="77777777" w:rsidR="002F0F92" w:rsidRDefault="002F0F92" w:rsidP="002F0F9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kern w:val="0"/>
          <w:sz w:val="20"/>
          <w:szCs w:val="20"/>
        </w:rPr>
      </w:pPr>
    </w:p>
    <w:p w14:paraId="30F3C8AF" w14:textId="749E0C8F" w:rsidR="002F0F92" w:rsidRDefault="002F0F92" w:rsidP="002F0F92">
      <w:pPr>
        <w:pStyle w:val="NoSpacing"/>
        <w:jc w:val="center"/>
      </w:pPr>
      <w:r>
        <w:rPr>
          <w:rFonts w:ascii="Consolas" w:hAnsi="Consolas" w:cs="Consolas"/>
          <w:sz w:val="20"/>
          <w:szCs w:val="20"/>
        </w:rPr>
        <w:t>}</w:t>
      </w:r>
    </w:p>
    <w:p w14:paraId="3F7A6FFC" w14:textId="77777777" w:rsidR="002F0F92" w:rsidRDefault="002F0F92" w:rsidP="00210658">
      <w:pPr>
        <w:pStyle w:val="NoSpacing"/>
      </w:pPr>
    </w:p>
    <w:p w14:paraId="689B1201" w14:textId="079A6801" w:rsidR="00210658" w:rsidRDefault="00210658" w:rsidP="00210658">
      <w:pPr>
        <w:pStyle w:val="SectionTitle"/>
      </w:pPr>
    </w:p>
    <w:p w14:paraId="1201C2CE" w14:textId="6083CC83" w:rsidR="00210658" w:rsidRDefault="000C3F59" w:rsidP="00C15EDE">
      <w:pPr>
        <w:pStyle w:val="NoSpacing"/>
        <w:rPr>
          <w:lang w:val="sr-Latn-RS"/>
        </w:rPr>
      </w:pPr>
      <w:r>
        <w:rPr>
          <w:lang w:val="sr-Latn-RS"/>
        </w:rPr>
        <w:t xml:space="preserve">Sledeći test primer demonstrira </w:t>
      </w:r>
      <w:r w:rsidR="00B11F3E">
        <w:rPr>
          <w:lang w:val="sr-Latn-RS"/>
        </w:rPr>
        <w:t>polimorfizam, konstrukciju objekata klasa kao i poziv konstruktora iz natklase.</w:t>
      </w:r>
    </w:p>
    <w:p w14:paraId="56CDCA53" w14:textId="77777777" w:rsidR="00B11F3E" w:rsidRDefault="00B11F3E" w:rsidP="00B11F3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program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SuperTest</w:t>
      </w:r>
      <w:proofErr w:type="spellEnd"/>
    </w:p>
    <w:p w14:paraId="2FD7AF37" w14:textId="77777777" w:rsidR="00B11F3E" w:rsidRDefault="00B11F3E" w:rsidP="00B11F3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  <w:t xml:space="preserve">class </w:t>
      </w:r>
      <w:proofErr w:type="gramStart"/>
      <w:r>
        <w:rPr>
          <w:rFonts w:ascii="Consolas" w:hAnsi="Consolas" w:cs="Consolas"/>
          <w:kern w:val="0"/>
          <w:sz w:val="20"/>
          <w:szCs w:val="20"/>
        </w:rPr>
        <w:t>A{</w:t>
      </w:r>
      <w:proofErr w:type="gramEnd"/>
    </w:p>
    <w:p w14:paraId="00699B63" w14:textId="77777777" w:rsidR="00B11F3E" w:rsidRDefault="00B11F3E" w:rsidP="00B11F3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  <w:t>{</w:t>
      </w:r>
    </w:p>
    <w:p w14:paraId="6E7AE699" w14:textId="77777777" w:rsidR="00B11F3E" w:rsidRDefault="00B11F3E" w:rsidP="00B11F3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kern w:val="0"/>
          <w:sz w:val="20"/>
          <w:szCs w:val="20"/>
        </w:rPr>
        <w:t>A(</w:t>
      </w:r>
      <w:proofErr w:type="gramEnd"/>
      <w:r>
        <w:rPr>
          <w:rFonts w:ascii="Consolas" w:hAnsi="Consolas" w:cs="Consolas"/>
          <w:kern w:val="0"/>
          <w:sz w:val="20"/>
          <w:szCs w:val="20"/>
        </w:rPr>
        <w:t>){ print('A'); }</w:t>
      </w:r>
    </w:p>
    <w:p w14:paraId="7BED8047" w14:textId="77777777" w:rsidR="00B11F3E" w:rsidRDefault="00B11F3E" w:rsidP="00B11F3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  <w:t>}</w:t>
      </w:r>
    </w:p>
    <w:p w14:paraId="615F2664" w14:textId="77777777" w:rsidR="00B11F3E" w:rsidRDefault="00B11F3E" w:rsidP="00B11F3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  <w:t>}</w:t>
      </w:r>
    </w:p>
    <w:p w14:paraId="1A50BB3F" w14:textId="77777777" w:rsidR="00B11F3E" w:rsidRDefault="00B11F3E" w:rsidP="00B11F3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  <w:t xml:space="preserve">class B extends </w:t>
      </w:r>
      <w:proofErr w:type="gramStart"/>
      <w:r>
        <w:rPr>
          <w:rFonts w:ascii="Consolas" w:hAnsi="Consolas" w:cs="Consolas"/>
          <w:kern w:val="0"/>
          <w:sz w:val="20"/>
          <w:szCs w:val="20"/>
        </w:rPr>
        <w:t>A{</w:t>
      </w:r>
      <w:proofErr w:type="gramEnd"/>
    </w:p>
    <w:p w14:paraId="262C2F76" w14:textId="77777777" w:rsidR="00B11F3E" w:rsidRDefault="00B11F3E" w:rsidP="00B11F3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  <w:t>{</w:t>
      </w:r>
    </w:p>
    <w:p w14:paraId="082597F7" w14:textId="77777777" w:rsidR="00B11F3E" w:rsidRDefault="00B11F3E" w:rsidP="00B11F3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kern w:val="0"/>
          <w:sz w:val="20"/>
          <w:szCs w:val="20"/>
        </w:rPr>
        <w:t>B(</w:t>
      </w:r>
      <w:proofErr w:type="gramEnd"/>
      <w:r>
        <w:rPr>
          <w:rFonts w:ascii="Consolas" w:hAnsi="Consolas" w:cs="Consolas"/>
          <w:kern w:val="0"/>
          <w:sz w:val="20"/>
          <w:szCs w:val="20"/>
        </w:rPr>
        <w:t>) { super(); print('B'); }</w:t>
      </w:r>
    </w:p>
    <w:p w14:paraId="254386E5" w14:textId="77777777" w:rsidR="00B11F3E" w:rsidRDefault="00B11F3E" w:rsidP="00B11F3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  <w:t>}</w:t>
      </w:r>
    </w:p>
    <w:p w14:paraId="2A9AC075" w14:textId="77777777" w:rsidR="00B11F3E" w:rsidRDefault="00B11F3E" w:rsidP="00B11F3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  <w:t>}</w:t>
      </w:r>
    </w:p>
    <w:p w14:paraId="0DD60400" w14:textId="77777777" w:rsidR="00B11F3E" w:rsidRDefault="00B11F3E" w:rsidP="00B11F3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  <w:t xml:space="preserve">class C extends </w:t>
      </w:r>
      <w:proofErr w:type="gramStart"/>
      <w:r>
        <w:rPr>
          <w:rFonts w:ascii="Consolas" w:hAnsi="Consolas" w:cs="Consolas"/>
          <w:kern w:val="0"/>
          <w:sz w:val="20"/>
          <w:szCs w:val="20"/>
        </w:rPr>
        <w:t>B{</w:t>
      </w:r>
      <w:proofErr w:type="gramEnd"/>
    </w:p>
    <w:p w14:paraId="66643004" w14:textId="77777777" w:rsidR="00B11F3E" w:rsidRDefault="00B11F3E" w:rsidP="00B11F3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  <w:t>{</w:t>
      </w:r>
    </w:p>
    <w:p w14:paraId="2C92F640" w14:textId="77777777" w:rsidR="00B11F3E" w:rsidRDefault="00B11F3E" w:rsidP="00B11F3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kern w:val="0"/>
          <w:sz w:val="20"/>
          <w:szCs w:val="20"/>
        </w:rPr>
        <w:t>C(</w:t>
      </w:r>
      <w:proofErr w:type="gramEnd"/>
      <w:r>
        <w:rPr>
          <w:rFonts w:ascii="Consolas" w:hAnsi="Consolas" w:cs="Consolas"/>
          <w:kern w:val="0"/>
          <w:sz w:val="20"/>
          <w:szCs w:val="20"/>
        </w:rPr>
        <w:t>) { super(); print('C'); }</w:t>
      </w:r>
    </w:p>
    <w:p w14:paraId="1CFDC533" w14:textId="77777777" w:rsidR="00B11F3E" w:rsidRDefault="00B11F3E" w:rsidP="00B11F3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  <w:t>}</w:t>
      </w:r>
    </w:p>
    <w:p w14:paraId="4E830819" w14:textId="77777777" w:rsidR="00B11F3E" w:rsidRDefault="00B11F3E" w:rsidP="00B11F3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  <w:t>}</w:t>
      </w:r>
    </w:p>
    <w:p w14:paraId="13DA875E" w14:textId="77777777" w:rsidR="00B11F3E" w:rsidRDefault="00B11F3E" w:rsidP="00B11F3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kern w:val="0"/>
          <w:sz w:val="20"/>
          <w:szCs w:val="20"/>
        </w:rPr>
      </w:pPr>
    </w:p>
    <w:p w14:paraId="4187E449" w14:textId="77777777" w:rsidR="00B11F3E" w:rsidRDefault="00B11F3E" w:rsidP="00B11F3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{</w:t>
      </w:r>
    </w:p>
    <w:p w14:paraId="154D94C5" w14:textId="77777777" w:rsidR="00B11F3E" w:rsidRDefault="00B11F3E" w:rsidP="00B11F3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  <w:t xml:space="preserve">void </w:t>
      </w:r>
      <w:proofErr w:type="gramStart"/>
      <w:r>
        <w:rPr>
          <w:rFonts w:ascii="Consolas" w:hAnsi="Consolas" w:cs="Consolas"/>
          <w:kern w:val="0"/>
          <w:sz w:val="20"/>
          <w:szCs w:val="20"/>
        </w:rPr>
        <w:t>main(</w:t>
      </w:r>
      <w:proofErr w:type="gramEnd"/>
      <w:r>
        <w:rPr>
          <w:rFonts w:ascii="Consolas" w:hAnsi="Consolas" w:cs="Consolas"/>
          <w:kern w:val="0"/>
          <w:sz w:val="20"/>
          <w:szCs w:val="20"/>
        </w:rPr>
        <w:t xml:space="preserve">) A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a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a_c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; B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b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; C c;{ </w:t>
      </w:r>
    </w:p>
    <w:p w14:paraId="5C5111A5" w14:textId="77777777" w:rsidR="00B11F3E" w:rsidRDefault="00B11F3E" w:rsidP="00B11F3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  <w:t xml:space="preserve">c = new </w:t>
      </w:r>
      <w:proofErr w:type="gramStart"/>
      <w:r>
        <w:rPr>
          <w:rFonts w:ascii="Consolas" w:hAnsi="Consolas" w:cs="Consolas"/>
          <w:kern w:val="0"/>
          <w:sz w:val="20"/>
          <w:szCs w:val="20"/>
        </w:rPr>
        <w:t>C;</w:t>
      </w:r>
      <w:proofErr w:type="gramEnd"/>
    </w:p>
    <w:p w14:paraId="2D1EDD1B" w14:textId="77777777" w:rsidR="00B11F3E" w:rsidRDefault="00B11F3E" w:rsidP="00B11F3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  <w:t>print(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eol</w:t>
      </w:r>
      <w:proofErr w:type="spellEnd"/>
      <w:proofErr w:type="gramStart"/>
      <w:r>
        <w:rPr>
          <w:rFonts w:ascii="Consolas" w:hAnsi="Consolas" w:cs="Consolas"/>
          <w:kern w:val="0"/>
          <w:sz w:val="20"/>
          <w:szCs w:val="20"/>
        </w:rPr>
        <w:t>);</w:t>
      </w:r>
      <w:proofErr w:type="gramEnd"/>
    </w:p>
    <w:p w14:paraId="14151972" w14:textId="77777777" w:rsidR="00B11F3E" w:rsidRDefault="00B11F3E" w:rsidP="00B11F3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  <w:t xml:space="preserve">b = new </w:t>
      </w:r>
      <w:proofErr w:type="gramStart"/>
      <w:r>
        <w:rPr>
          <w:rFonts w:ascii="Consolas" w:hAnsi="Consolas" w:cs="Consolas"/>
          <w:kern w:val="0"/>
          <w:sz w:val="20"/>
          <w:szCs w:val="20"/>
        </w:rPr>
        <w:t>B;</w:t>
      </w:r>
      <w:proofErr w:type="gramEnd"/>
    </w:p>
    <w:p w14:paraId="087DEC94" w14:textId="77777777" w:rsidR="00B11F3E" w:rsidRDefault="00B11F3E" w:rsidP="00B11F3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  <w:t>print(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eol</w:t>
      </w:r>
      <w:proofErr w:type="spellEnd"/>
      <w:proofErr w:type="gramStart"/>
      <w:r>
        <w:rPr>
          <w:rFonts w:ascii="Consolas" w:hAnsi="Consolas" w:cs="Consolas"/>
          <w:kern w:val="0"/>
          <w:sz w:val="20"/>
          <w:szCs w:val="20"/>
        </w:rPr>
        <w:t>);</w:t>
      </w:r>
      <w:proofErr w:type="gramEnd"/>
    </w:p>
    <w:p w14:paraId="61E9AC26" w14:textId="77777777" w:rsidR="00B11F3E" w:rsidRDefault="00B11F3E" w:rsidP="00B11F3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  <w:t xml:space="preserve">a = new </w:t>
      </w:r>
      <w:proofErr w:type="gramStart"/>
      <w:r>
        <w:rPr>
          <w:rFonts w:ascii="Consolas" w:hAnsi="Consolas" w:cs="Consolas"/>
          <w:kern w:val="0"/>
          <w:sz w:val="20"/>
          <w:szCs w:val="20"/>
        </w:rPr>
        <w:t>A;</w:t>
      </w:r>
      <w:proofErr w:type="gramEnd"/>
    </w:p>
    <w:p w14:paraId="5C7E2B75" w14:textId="77777777" w:rsidR="00B11F3E" w:rsidRDefault="00B11F3E" w:rsidP="00B11F3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  <w:t>print(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eol</w:t>
      </w:r>
      <w:proofErr w:type="spellEnd"/>
      <w:proofErr w:type="gramStart"/>
      <w:r>
        <w:rPr>
          <w:rFonts w:ascii="Consolas" w:hAnsi="Consolas" w:cs="Consolas"/>
          <w:kern w:val="0"/>
          <w:sz w:val="20"/>
          <w:szCs w:val="20"/>
        </w:rPr>
        <w:t>);</w:t>
      </w:r>
      <w:proofErr w:type="gramEnd"/>
    </w:p>
    <w:p w14:paraId="6F5618CB" w14:textId="77777777" w:rsidR="00B11F3E" w:rsidRDefault="00B11F3E" w:rsidP="00B11F3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</w:t>
      </w:r>
      <w:r>
        <w:rPr>
          <w:rFonts w:ascii="Consolas" w:hAnsi="Consolas" w:cs="Consolas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kern w:val="0"/>
          <w:sz w:val="20"/>
          <w:szCs w:val="20"/>
        </w:rPr>
        <w:t>a_c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= new </w:t>
      </w:r>
      <w:proofErr w:type="gramStart"/>
      <w:r>
        <w:rPr>
          <w:rFonts w:ascii="Consolas" w:hAnsi="Consolas" w:cs="Consolas"/>
          <w:kern w:val="0"/>
          <w:sz w:val="20"/>
          <w:szCs w:val="20"/>
        </w:rPr>
        <w:t>C;</w:t>
      </w:r>
      <w:proofErr w:type="gramEnd"/>
    </w:p>
    <w:p w14:paraId="55021629" w14:textId="77777777" w:rsidR="00B11F3E" w:rsidRDefault="00B11F3E" w:rsidP="00B11F3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  <w:t>}</w:t>
      </w:r>
    </w:p>
    <w:p w14:paraId="4C190AD2" w14:textId="77777777" w:rsidR="00B11F3E" w:rsidRDefault="00B11F3E" w:rsidP="00B11F3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kern w:val="0"/>
          <w:sz w:val="20"/>
          <w:szCs w:val="20"/>
        </w:rPr>
      </w:pPr>
    </w:p>
    <w:p w14:paraId="3B49B8EC" w14:textId="420B516D" w:rsidR="00B11F3E" w:rsidRDefault="00B11F3E" w:rsidP="00B11F3E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}</w:t>
      </w:r>
    </w:p>
    <w:p w14:paraId="473F8B5A" w14:textId="6BD1E3D8" w:rsidR="00B11F3E" w:rsidRDefault="00B11F3E" w:rsidP="00B11F3E">
      <w:pPr>
        <w:pStyle w:val="NoSpacing"/>
        <w:rPr>
          <w:rFonts w:ascii="Consolas" w:hAnsi="Consolas" w:cs="Consolas"/>
          <w:sz w:val="20"/>
          <w:szCs w:val="20"/>
        </w:rPr>
      </w:pPr>
    </w:p>
    <w:p w14:paraId="7845173B" w14:textId="0D991E09" w:rsidR="00B11F3E" w:rsidRDefault="00B11F3E">
      <w:pPr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br w:type="page"/>
      </w:r>
    </w:p>
    <w:p w14:paraId="4621EC74" w14:textId="07C6EA1A" w:rsidR="00B11F3E" w:rsidRDefault="00B11F3E" w:rsidP="00B11F3E">
      <w:pPr>
        <w:pStyle w:val="NoSpacing"/>
        <w:jc w:val="center"/>
        <w:rPr>
          <w:lang w:val="sr-Latn-RS"/>
        </w:rPr>
      </w:pPr>
      <w:r>
        <w:rPr>
          <w:lang w:val="sr-Latn-RS"/>
        </w:rPr>
        <w:lastRenderedPageBreak/>
        <w:t>Kratak opis novouvedenih klasa</w:t>
      </w:r>
    </w:p>
    <w:p w14:paraId="750F89AF" w14:textId="5F7A52E8" w:rsidR="00B11F3E" w:rsidRPr="000C3F59" w:rsidRDefault="00B11F3E" w:rsidP="00B11F3E">
      <w:pPr>
        <w:pStyle w:val="NoSpacing"/>
        <w:rPr>
          <w:lang w:val="sr-Latn-RS"/>
        </w:rPr>
      </w:pPr>
      <w:r>
        <w:rPr>
          <w:lang w:val="sr-Latn-RS"/>
        </w:rPr>
        <w:t>Uvedene su klase SemanticAnalyer koji rade semantičku obradu programa i CodeGenerator koji na osnovu semantičkog stabla u jednom prolasku vrši generisanje koda.</w:t>
      </w:r>
    </w:p>
    <w:sectPr w:rsidR="00B11F3E" w:rsidRPr="000C3F59">
      <w:headerReference w:type="default" r:id="rId8"/>
      <w:headerReference w:type="first" r:id="rId9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55CD1F" w14:textId="77777777" w:rsidR="00C15EDE" w:rsidRDefault="00C15EDE">
      <w:pPr>
        <w:spacing w:line="240" w:lineRule="auto"/>
      </w:pPr>
      <w:r>
        <w:separator/>
      </w:r>
    </w:p>
    <w:p w14:paraId="43AAE7D7" w14:textId="77777777" w:rsidR="00C15EDE" w:rsidRDefault="00C15EDE"/>
  </w:endnote>
  <w:endnote w:type="continuationSeparator" w:id="0">
    <w:p w14:paraId="53F2C903" w14:textId="77777777" w:rsidR="00C15EDE" w:rsidRDefault="00C15EDE">
      <w:pPr>
        <w:spacing w:line="240" w:lineRule="auto"/>
      </w:pPr>
      <w:r>
        <w:continuationSeparator/>
      </w:r>
    </w:p>
    <w:p w14:paraId="2416681C" w14:textId="77777777" w:rsidR="00C15EDE" w:rsidRDefault="00C15ED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147A0A" w14:textId="77777777" w:rsidR="00C15EDE" w:rsidRDefault="00C15EDE">
      <w:pPr>
        <w:spacing w:line="240" w:lineRule="auto"/>
      </w:pPr>
      <w:r>
        <w:separator/>
      </w:r>
    </w:p>
    <w:p w14:paraId="689AB0CA" w14:textId="77777777" w:rsidR="00C15EDE" w:rsidRDefault="00C15EDE"/>
  </w:footnote>
  <w:footnote w:type="continuationSeparator" w:id="0">
    <w:p w14:paraId="09B1A1DC" w14:textId="77777777" w:rsidR="00C15EDE" w:rsidRDefault="00C15EDE">
      <w:pPr>
        <w:spacing w:line="240" w:lineRule="auto"/>
      </w:pPr>
      <w:r>
        <w:continuationSeparator/>
      </w:r>
    </w:p>
    <w:p w14:paraId="7E9B2F23" w14:textId="77777777" w:rsidR="00C15EDE" w:rsidRDefault="00C15ED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D40660" w14:textId="2F99897E" w:rsidR="00E81978" w:rsidRDefault="005D3A03" w:rsidP="00C15EDE">
    <w:pPr>
      <w:pStyle w:val="Title2"/>
    </w:pPr>
    <w:r>
      <w:rPr>
        <w:rStyle w:val="Strong"/>
      </w:rPr>
      <w:ptab w:relativeTo="margin" w:alignment="right" w:leader="none"/>
    </w:r>
    <w:r>
      <w:rPr>
        <w:rStyle w:val="Strong"/>
      </w:rPr>
      <w:fldChar w:fldCharType="begin"/>
    </w:r>
    <w:r>
      <w:rPr>
        <w:rStyle w:val="Strong"/>
      </w:rPr>
      <w:instrText xml:space="preserve"> PAGE   \* MERGEFORMAT </w:instrText>
    </w:r>
    <w:r>
      <w:rPr>
        <w:rStyle w:val="Strong"/>
      </w:rPr>
      <w:fldChar w:fldCharType="separate"/>
    </w:r>
    <w:r w:rsidR="000D3F41">
      <w:rPr>
        <w:rStyle w:val="Strong"/>
        <w:noProof/>
      </w:rPr>
      <w:t>8</w:t>
    </w:r>
    <w:r>
      <w:rPr>
        <w:rStyle w:val="Strong"/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CF93A" w14:textId="47C2EC58" w:rsidR="00E81978" w:rsidRDefault="005D3A03">
    <w:pPr>
      <w:pStyle w:val="Header"/>
      <w:rPr>
        <w:rStyle w:val="Strong"/>
      </w:rPr>
    </w:pPr>
    <w:r>
      <w:rPr>
        <w:rStyle w:val="Strong"/>
      </w:rPr>
      <w:ptab w:relativeTo="margin" w:alignment="right" w:leader="none"/>
    </w:r>
    <w:r>
      <w:rPr>
        <w:rStyle w:val="Strong"/>
      </w:rPr>
      <w:fldChar w:fldCharType="begin"/>
    </w:r>
    <w:r>
      <w:rPr>
        <w:rStyle w:val="Strong"/>
      </w:rPr>
      <w:instrText xml:space="preserve"> PAGE   \* MERGEFORMAT </w:instrText>
    </w:r>
    <w:r>
      <w:rPr>
        <w:rStyle w:val="Strong"/>
      </w:rPr>
      <w:fldChar w:fldCharType="separate"/>
    </w:r>
    <w:r w:rsidR="000D3F41">
      <w:rPr>
        <w:rStyle w:val="Strong"/>
        <w:noProof/>
      </w:rPr>
      <w:t>1</w:t>
    </w:r>
    <w:r>
      <w:rPr>
        <w:rStyle w:val="Strong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13"/>
  </w:num>
  <w:num w:numId="13">
    <w:abstractNumId w:val="11"/>
  </w:num>
  <w:num w:numId="14">
    <w:abstractNumId w:val="10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EDE"/>
    <w:rsid w:val="000C3F59"/>
    <w:rsid w:val="000D3F41"/>
    <w:rsid w:val="00210658"/>
    <w:rsid w:val="002F0F92"/>
    <w:rsid w:val="00355DCA"/>
    <w:rsid w:val="00356712"/>
    <w:rsid w:val="00551A02"/>
    <w:rsid w:val="005534FA"/>
    <w:rsid w:val="005D3A03"/>
    <w:rsid w:val="008002C0"/>
    <w:rsid w:val="008C5323"/>
    <w:rsid w:val="009A6A3B"/>
    <w:rsid w:val="00B11F3E"/>
    <w:rsid w:val="00B823AA"/>
    <w:rsid w:val="00BA45DB"/>
    <w:rsid w:val="00BF4184"/>
    <w:rsid w:val="00C0601E"/>
    <w:rsid w:val="00C15EDE"/>
    <w:rsid w:val="00C31D30"/>
    <w:rsid w:val="00CD6E39"/>
    <w:rsid w:val="00CF6E91"/>
    <w:rsid w:val="00D85B68"/>
    <w:rsid w:val="00E6004D"/>
    <w:rsid w:val="00E81978"/>
    <w:rsid w:val="00F379B7"/>
    <w:rsid w:val="00F525FA"/>
    <w:rsid w:val="00FF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AEDF34"/>
  <w15:chartTrackingRefBased/>
  <w15:docId w15:val="{FB2F7449-B69E-44CA-8A65-400419D99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F41"/>
    <w:rPr>
      <w:kern w:val="24"/>
    </w:rPr>
  </w:style>
  <w:style w:type="paragraph" w:styleId="Heading1">
    <w:name w:val="heading 1"/>
    <w:basedOn w:val="Normal"/>
    <w:next w:val="Normal"/>
    <w:link w:val="Heading1Char"/>
    <w:uiPriority w:val="4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link w:val="TitleCh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8C5323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qFormat/>
    <w:pPr>
      <w:spacing w:before="240"/>
      <w:ind w:firstLine="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qFormat/>
    <w:rsid w:val="00B823AA"/>
    <w:pPr>
      <w:ind w:firstLine="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eljko\AppData\Local\Microsoft\Office\16.0\DTS\en-US%7b8105F695-B909-4DE8-AF4C-E01D928E6CBF%7d\%7b6D95F41C-79C9-4934-BC71-14A025757C25%7dtf0398235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BABA6FF136A47EBB780ACD4B10F3A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06BC57-A9BC-4CF6-8912-456CD30EF32E}"/>
      </w:docPartPr>
      <w:docPartBody>
        <w:p w:rsidR="00000000" w:rsidRDefault="00716567">
          <w:pPr>
            <w:pStyle w:val="ABABA6FF136A47EBB780ACD4B10F3A94"/>
          </w:pPr>
          <w:r>
            <w:t>[Title Here, up to 12 Words, on One to Two Lines]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ABA6FF136A47EBB780ACD4B10F3A94">
    <w:name w:val="ABABA6FF136A47EBB780ACD4B10F3A94"/>
  </w:style>
  <w:style w:type="paragraph" w:customStyle="1" w:styleId="34C73CB7555D4CF3B0BD0BDF1F02A618">
    <w:name w:val="34C73CB7555D4CF3B0BD0BDF1F02A618"/>
  </w:style>
  <w:style w:type="paragraph" w:customStyle="1" w:styleId="DB9BFCC0FB284B0CBACF01E62A95772D">
    <w:name w:val="DB9BFCC0FB284B0CBACF01E62A95772D"/>
  </w:style>
  <w:style w:type="paragraph" w:customStyle="1" w:styleId="C6176B9EA5C34080AFDDB9994641CF3D">
    <w:name w:val="C6176B9EA5C34080AFDDB9994641CF3D"/>
  </w:style>
  <w:style w:type="paragraph" w:customStyle="1" w:styleId="9772ECF06D3649EC941C93DA063E8B80">
    <w:name w:val="9772ECF06D3649EC941C93DA063E8B80"/>
  </w:style>
  <w:style w:type="paragraph" w:customStyle="1" w:styleId="60F0FF8C693C4EDAAF045C5C75F42B59">
    <w:name w:val="60F0FF8C693C4EDAAF045C5C75F42B59"/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paragraph" w:customStyle="1" w:styleId="7EEACB8E904A473587F8149BFF5D8B0A">
    <w:name w:val="7EEACB8E904A473587F8149BFF5D8B0A"/>
  </w:style>
  <w:style w:type="paragraph" w:customStyle="1" w:styleId="5B1D1B7CCBF3426C83D537A61095BDC8">
    <w:name w:val="5B1D1B7CCBF3426C83D537A61095BDC8"/>
  </w:style>
  <w:style w:type="paragraph" w:customStyle="1" w:styleId="58D202A7CBAA47D1AA1EC5A93A588EF8">
    <w:name w:val="58D202A7CBAA47D1AA1EC5A93A588EF8"/>
  </w:style>
  <w:style w:type="paragraph" w:customStyle="1" w:styleId="5C58E58B07984026B8C5BBF3FF520178">
    <w:name w:val="5C58E58B07984026B8C5BBF3FF520178"/>
  </w:style>
  <w:style w:type="paragraph" w:customStyle="1" w:styleId="2EFAFCCF3C1F4EE5B1B9C968041E90FE">
    <w:name w:val="2EFAFCCF3C1F4EE5B1B9C968041E90FE"/>
  </w:style>
  <w:style w:type="paragraph" w:customStyle="1" w:styleId="96A9747F687E4BE995E87F7F3B93DD6D">
    <w:name w:val="96A9747F687E4BE995E87F7F3B93DD6D"/>
  </w:style>
  <w:style w:type="paragraph" w:customStyle="1" w:styleId="53EE0A23F809405CA1AB398272481A0A">
    <w:name w:val="53EE0A23F809405CA1AB398272481A0A"/>
  </w:style>
  <w:style w:type="paragraph" w:customStyle="1" w:styleId="B6CE007F1E754545BA58FCDF0E2B7FE4">
    <w:name w:val="B6CE007F1E754545BA58FCDF0E2B7FE4"/>
  </w:style>
  <w:style w:type="paragraph" w:customStyle="1" w:styleId="62981AA841B542F1ADA8D9CEA079BA62">
    <w:name w:val="62981AA841B542F1ADA8D9CEA079BA62"/>
  </w:style>
  <w:style w:type="paragraph" w:customStyle="1" w:styleId="B67C0227335F43D8BFD1E233BA8EC39A">
    <w:name w:val="B67C0227335F43D8BFD1E233BA8EC39A"/>
  </w:style>
  <w:style w:type="paragraph" w:customStyle="1" w:styleId="FECC878C9CB54D85977EB98909123A7D">
    <w:name w:val="FECC878C9CB54D85977EB98909123A7D"/>
  </w:style>
  <w:style w:type="paragraph" w:customStyle="1" w:styleId="EC86279D601C49F3AF33704A35DC3CE6">
    <w:name w:val="EC86279D601C49F3AF33704A35DC3CE6"/>
  </w:style>
  <w:style w:type="paragraph" w:customStyle="1" w:styleId="4A411B1E21D9480285678A967C4F0207">
    <w:name w:val="4A411B1E21D9480285678A967C4F0207"/>
  </w:style>
  <w:style w:type="paragraph" w:customStyle="1" w:styleId="02EAFEF1687A409A8D8C80F33937AF20">
    <w:name w:val="02EAFEF1687A409A8D8C80F33937AF20"/>
  </w:style>
  <w:style w:type="paragraph" w:customStyle="1" w:styleId="819C94A144D249D6ABB6DD585F1DC822">
    <w:name w:val="819C94A144D249D6ABB6DD585F1DC822"/>
  </w:style>
  <w:style w:type="paragraph" w:customStyle="1" w:styleId="81A5873A2CC549D8AF370753BE695D6C">
    <w:name w:val="81A5873A2CC549D8AF370753BE695D6C"/>
  </w:style>
  <w:style w:type="paragraph" w:customStyle="1" w:styleId="EC2118A312BE4A3D8596D50C04FB8E57">
    <w:name w:val="EC2118A312BE4A3D8596D50C04FB8E57"/>
  </w:style>
  <w:style w:type="paragraph" w:customStyle="1" w:styleId="BE03CCF115FA4359A3310B47BA726D47">
    <w:name w:val="BE03CCF115FA4359A3310B47BA726D47"/>
  </w:style>
  <w:style w:type="paragraph" w:customStyle="1" w:styleId="812F2D95204942088BC45601B4F22622">
    <w:name w:val="812F2D95204942088BC45601B4F22622"/>
  </w:style>
  <w:style w:type="paragraph" w:customStyle="1" w:styleId="BC74CB1C1E864715AB392CAFC52E98D1">
    <w:name w:val="BC74CB1C1E864715AB392CAFC52E98D1"/>
  </w:style>
  <w:style w:type="paragraph" w:customStyle="1" w:styleId="7FC3A88C2A074A64AB3DF46DC7573E93">
    <w:name w:val="7FC3A88C2A074A64AB3DF46DC7573E93"/>
  </w:style>
  <w:style w:type="paragraph" w:customStyle="1" w:styleId="A415B4ABCAAE4A68BA37336C04EED636">
    <w:name w:val="A415B4ABCAAE4A68BA37336C04EED636"/>
  </w:style>
  <w:style w:type="paragraph" w:customStyle="1" w:styleId="47715331A59643F6AEF41A579C11F047">
    <w:name w:val="47715331A59643F6AEF41A579C11F047"/>
  </w:style>
  <w:style w:type="paragraph" w:customStyle="1" w:styleId="A86BCD456C8E4B849CB9683C8B70B5E7">
    <w:name w:val="A86BCD456C8E4B849CB9683C8B70B5E7"/>
  </w:style>
  <w:style w:type="paragraph" w:customStyle="1" w:styleId="7663E4153B234E9EA4E12F8F21326117">
    <w:name w:val="7663E4153B234E9EA4E12F8F21326117"/>
  </w:style>
  <w:style w:type="paragraph" w:customStyle="1" w:styleId="029041501DD94FDDB0B575A07DBCB2C3">
    <w:name w:val="029041501DD94FDDB0B575A07DBCB2C3"/>
  </w:style>
  <w:style w:type="paragraph" w:customStyle="1" w:styleId="855BFDB3AF494B56B66893C7542E51A3">
    <w:name w:val="855BFDB3AF494B56B66893C7542E51A3"/>
  </w:style>
  <w:style w:type="paragraph" w:customStyle="1" w:styleId="628240A71A97465B95A1226A098829D3">
    <w:name w:val="628240A71A97465B95A1226A098829D3"/>
  </w:style>
  <w:style w:type="paragraph" w:customStyle="1" w:styleId="60B31C03EFF54E80BDD1553398403B22">
    <w:name w:val="60B31C03EFF54E80BDD1553398403B22"/>
  </w:style>
  <w:style w:type="paragraph" w:customStyle="1" w:styleId="889A5E8F5FAC4168AF581C5D5A1855C6">
    <w:name w:val="889A5E8F5FAC4168AF581C5D5A1855C6"/>
  </w:style>
  <w:style w:type="paragraph" w:customStyle="1" w:styleId="E00E1A9C0DF746DB8CEDDC2CBCDAE1A9">
    <w:name w:val="E00E1A9C0DF746DB8CEDDC2CBCDAE1A9"/>
  </w:style>
  <w:style w:type="paragraph" w:customStyle="1" w:styleId="61D974D4A2D84F538474814E11CC0D8A">
    <w:name w:val="61D974D4A2D84F538474814E11CC0D8A"/>
  </w:style>
  <w:style w:type="paragraph" w:customStyle="1" w:styleId="00EE73E90F6840E4AB865DB3A719DB68">
    <w:name w:val="00EE73E90F6840E4AB865DB3A719DB68"/>
  </w:style>
  <w:style w:type="paragraph" w:customStyle="1" w:styleId="7DF391244F9047269826A1D2F50122C7">
    <w:name w:val="7DF391244F9047269826A1D2F50122C7"/>
  </w:style>
  <w:style w:type="paragraph" w:customStyle="1" w:styleId="939D976122664B678182626CC71369FC">
    <w:name w:val="939D976122664B678182626CC71369FC"/>
  </w:style>
  <w:style w:type="paragraph" w:customStyle="1" w:styleId="77D9B3A2ECE64501B3990BAA625A8CAC">
    <w:name w:val="77D9B3A2ECE64501B3990BAA625A8CAC"/>
  </w:style>
  <w:style w:type="paragraph" w:customStyle="1" w:styleId="7866DA2DA7DD4729B24101DBFAF6BD0A">
    <w:name w:val="7866DA2DA7DD4729B24101DBFAF6BD0A"/>
  </w:style>
  <w:style w:type="paragraph" w:customStyle="1" w:styleId="638DF5FF42E348EC87751E8C40A06753">
    <w:name w:val="638DF5FF42E348EC87751E8C40A06753"/>
  </w:style>
  <w:style w:type="paragraph" w:customStyle="1" w:styleId="91C5CDA841844EB6A498F627C961C348">
    <w:name w:val="91C5CDA841844EB6A498F627C961C348"/>
  </w:style>
  <w:style w:type="paragraph" w:customStyle="1" w:styleId="0B8AD0BAB0A54D4F981BC123D9FEA7D6">
    <w:name w:val="0B8AD0BAB0A54D4F981BC123D9FEA7D6"/>
  </w:style>
  <w:style w:type="paragraph" w:customStyle="1" w:styleId="B54966228F3248718C5632A02EBC21CB">
    <w:name w:val="B54966228F3248718C5632A02EBC21CB"/>
  </w:style>
  <w:style w:type="paragraph" w:customStyle="1" w:styleId="9FA826B3D97F4F01883202D8D4665618">
    <w:name w:val="9FA826B3D97F4F01883202D8D4665618"/>
  </w:style>
  <w:style w:type="paragraph" w:customStyle="1" w:styleId="ED0F04CF0A28443BB5854C7640E6DB99">
    <w:name w:val="ED0F04CF0A28443BB5854C7640E6DB99"/>
  </w:style>
  <w:style w:type="paragraph" w:customStyle="1" w:styleId="84871CF4EC4E4497BB9BFE1E72E70DA9">
    <w:name w:val="84871CF4EC4E4497BB9BFE1E72E70DA9"/>
  </w:style>
  <w:style w:type="paragraph" w:customStyle="1" w:styleId="D307BFC528164E579C88F9A7FD3E39CC">
    <w:name w:val="D307BFC528164E579C88F9A7FD3E39CC"/>
  </w:style>
  <w:style w:type="paragraph" w:customStyle="1" w:styleId="C400692645614B7EBEBADA0FFA78A343">
    <w:name w:val="C400692645614B7EBEBADA0FFA78A343"/>
  </w:style>
  <w:style w:type="paragraph" w:customStyle="1" w:styleId="A962E355C7624A58A78849E0EBB8F16A">
    <w:name w:val="A962E355C7624A58A78849E0EBB8F16A"/>
  </w:style>
  <w:style w:type="paragraph" w:customStyle="1" w:styleId="889D1358B9AD436E802A7BDDBBCD9C66">
    <w:name w:val="889D1358B9AD436E802A7BDDBBCD9C66"/>
  </w:style>
  <w:style w:type="paragraph" w:customStyle="1" w:styleId="964A472AC8884A18B1B49E8DCBD5EA2D">
    <w:name w:val="964A472AC8884A18B1B49E8DCBD5EA2D"/>
  </w:style>
  <w:style w:type="paragraph" w:customStyle="1" w:styleId="3B15263DCB6F4C16BA302114DFD13EFA">
    <w:name w:val="3B15263DCB6F4C16BA302114DFD13EFA"/>
  </w:style>
  <w:style w:type="paragraph" w:customStyle="1" w:styleId="0CE526BFED89426287A1FA037ADDB1AE">
    <w:name w:val="0CE526BFED89426287A1FA037ADDB1AE"/>
  </w:style>
  <w:style w:type="paragraph" w:customStyle="1" w:styleId="B04B4DE4BADF41D7A1487798AB79C607">
    <w:name w:val="B04B4DE4BADF41D7A1487798AB79C607"/>
  </w:style>
  <w:style w:type="paragraph" w:customStyle="1" w:styleId="113EBD276E4349FB819A1C0AA7D11B9F">
    <w:name w:val="113EBD276E4349FB819A1C0AA7D11B9F"/>
  </w:style>
  <w:style w:type="paragraph" w:customStyle="1" w:styleId="9E40556DD00F4419B64CFCE1A0ED81F3">
    <w:name w:val="9E40556DD00F4419B64CFCE1A0ED81F3"/>
  </w:style>
  <w:style w:type="paragraph" w:customStyle="1" w:styleId="9366358A61794633A01B726024074A6C">
    <w:name w:val="9366358A61794633A01B726024074A6C"/>
  </w:style>
  <w:style w:type="paragraph" w:customStyle="1" w:styleId="AC290433693D458D9D5BE4DF8FA6C1F1">
    <w:name w:val="AC290433693D458D9D5BE4DF8FA6C1F1"/>
  </w:style>
  <w:style w:type="paragraph" w:customStyle="1" w:styleId="E0A9765B5C6B49D999C8608EC9E091C0">
    <w:name w:val="E0A9765B5C6B49D999C8608EC9E091C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82DBADFB-1DDD-494B-BD57-A57FFC80C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{6D95F41C-79C9-4934-BC71-14A025757C25}tf03982351_win32.dotx</Template>
  <TotalTime>28</TotalTime>
  <Pages>5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Domaći zadatak iz Programskih Prevodioca 1</dc:title>
  <dc:subject/>
  <dc:creator>Veljko</dc:creator>
  <cp:keywords/>
  <dc:description/>
  <cp:lastModifiedBy>Вељко Рвовић</cp:lastModifiedBy>
  <cp:revision>1</cp:revision>
  <dcterms:created xsi:type="dcterms:W3CDTF">2022-01-25T15:40:00Z</dcterms:created>
  <dcterms:modified xsi:type="dcterms:W3CDTF">2022-01-25T16:08:00Z</dcterms:modified>
</cp:coreProperties>
</file>